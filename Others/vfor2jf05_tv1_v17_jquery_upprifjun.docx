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B67DBB" w14:textId="78E14355" w:rsidR="00646F03" w:rsidRPr="00280827" w:rsidRDefault="00B104E5" w:rsidP="00646F03">
      <w:pPr>
        <w:jc w:val="center"/>
        <w:rPr>
          <w:rFonts w:ascii="Source Sans Pro" w:hAnsi="Source Sans Pro"/>
          <w:b/>
          <w:sz w:val="36"/>
          <w:lang w:val="is-IS"/>
        </w:rPr>
      </w:pPr>
      <w:r>
        <w:rPr>
          <w:rFonts w:ascii="Source Sans Pro" w:hAnsi="Source Sans Pro"/>
          <w:b/>
          <w:sz w:val="36"/>
          <w:lang w:val="is-IS"/>
        </w:rPr>
        <w:t>VEFFORRITUN 3</w:t>
      </w:r>
      <w:r w:rsidR="00646F03" w:rsidRPr="00280827">
        <w:rPr>
          <w:rFonts w:ascii="Source Sans Pro" w:hAnsi="Source Sans Pro"/>
          <w:b/>
          <w:sz w:val="36"/>
          <w:lang w:val="is-IS"/>
        </w:rPr>
        <w:t xml:space="preserve"> </w:t>
      </w:r>
      <w:r w:rsidR="00A07E55">
        <w:rPr>
          <w:rFonts w:ascii="Source Sans Pro" w:hAnsi="Source Sans Pro"/>
          <w:b/>
          <w:sz w:val="36"/>
          <w:lang w:val="is-IS"/>
        </w:rPr>
        <w:t>–</w:t>
      </w:r>
      <w:r w:rsidR="00646F03" w:rsidRPr="00280827">
        <w:rPr>
          <w:rFonts w:ascii="Source Sans Pro" w:hAnsi="Source Sans Pro"/>
          <w:b/>
          <w:sz w:val="36"/>
          <w:lang w:val="is-IS"/>
        </w:rPr>
        <w:t xml:space="preserve"> </w:t>
      </w:r>
      <w:r w:rsidR="00A100B8">
        <w:rPr>
          <w:rFonts w:ascii="Source Sans Pro" w:hAnsi="Source Sans Pro"/>
          <w:b/>
          <w:sz w:val="36"/>
          <w:lang w:val="is-IS"/>
        </w:rPr>
        <w:t>JQUERY</w:t>
      </w:r>
      <w:r w:rsidR="00A07E55">
        <w:rPr>
          <w:rFonts w:ascii="Source Sans Pro" w:hAnsi="Source Sans Pro"/>
          <w:b/>
          <w:sz w:val="36"/>
          <w:lang w:val="is-IS"/>
        </w:rPr>
        <w:t xml:space="preserve"> UPPRIFJUN</w:t>
      </w:r>
    </w:p>
    <w:p w14:paraId="25025C42" w14:textId="77777777" w:rsidR="00646F03" w:rsidRPr="00280827" w:rsidRDefault="00646F03" w:rsidP="00646F03">
      <w:pPr>
        <w:rPr>
          <w:rFonts w:ascii="Source Sans Pro" w:hAnsi="Source Sans Pro"/>
          <w:sz w:val="32"/>
          <w:lang w:val="is-IS"/>
        </w:rPr>
      </w:pPr>
    </w:p>
    <w:p w14:paraId="669A03FA" w14:textId="77777777" w:rsidR="00646F03" w:rsidRDefault="00A100B8" w:rsidP="00646F03">
      <w:pPr>
        <w:ind w:left="567" w:right="567"/>
        <w:jc w:val="center"/>
        <w:rPr>
          <w:rFonts w:ascii="Source Sans Pro" w:hAnsi="Source Sans Pro"/>
          <w:sz w:val="21"/>
          <w:lang w:val="is-IS"/>
        </w:rPr>
      </w:pPr>
      <w:r>
        <w:rPr>
          <w:rFonts w:ascii="Source Sans Pro" w:hAnsi="Source Sans Pro"/>
          <w:sz w:val="21"/>
          <w:lang w:val="is-IS"/>
        </w:rPr>
        <w:t>Þessu verkefni þarf ekki að skila.</w:t>
      </w:r>
    </w:p>
    <w:p w14:paraId="3D9769E8" w14:textId="77777777" w:rsidR="00646F03" w:rsidRPr="00280827" w:rsidRDefault="00646F03" w:rsidP="00646F03">
      <w:pPr>
        <w:jc w:val="both"/>
        <w:rPr>
          <w:rFonts w:ascii="Source Sans Pro" w:hAnsi="Source Sans Pro"/>
          <w:sz w:val="21"/>
          <w:lang w:val="is-IS"/>
        </w:rPr>
      </w:pPr>
    </w:p>
    <w:p w14:paraId="74C6CC2F" w14:textId="77777777" w:rsidR="00646F03" w:rsidRPr="00280827" w:rsidRDefault="00646F03" w:rsidP="00646F03">
      <w:pPr>
        <w:rPr>
          <w:rFonts w:ascii="Source Sans Pro" w:hAnsi="Source Sans Pro"/>
          <w:sz w:val="32"/>
          <w:lang w:val="is-IS"/>
        </w:rPr>
      </w:pPr>
    </w:p>
    <w:p w14:paraId="6C9134BE" w14:textId="3D74CFF3" w:rsidR="001513F3" w:rsidRPr="001513F3" w:rsidRDefault="001513F3" w:rsidP="001513F3">
      <w:pPr>
        <w:spacing w:line="360" w:lineRule="auto"/>
        <w:rPr>
          <w:b/>
          <w:color w:val="444444"/>
        </w:rPr>
      </w:pPr>
      <w:r w:rsidRPr="001513F3">
        <w:rPr>
          <w:b/>
          <w:color w:val="444444"/>
        </w:rPr>
        <w:t>Búðu til hnapp sem þú notar til að virkja jQuery kóðann fyrir hvert verkefni. Það er að þegar ýtt er á þennan hnapp þá áttu að framkvæma hvert verkefni fyrir sig.</w:t>
      </w:r>
      <w:r>
        <w:rPr>
          <w:b/>
          <w:color w:val="444444"/>
        </w:rPr>
        <w:t xml:space="preserve"> Eins og í fyrsta dæminu áttu þá að búa til takka þan</w:t>
      </w:r>
      <w:bookmarkStart w:id="0" w:name="_GoBack"/>
      <w:bookmarkEnd w:id="0"/>
      <w:r>
        <w:rPr>
          <w:b/>
          <w:color w:val="444444"/>
        </w:rPr>
        <w:t>nig að þegar þú ýtir á hann þá finnur þú og öll &lt;h1&gt; tögin sem eru börn hjá &lt;div&gt; og breyta litnum á þeim í grænan.</w:t>
      </w:r>
    </w:p>
    <w:p w14:paraId="34E6A693" w14:textId="77777777" w:rsidR="001513F3" w:rsidRPr="001513F3" w:rsidRDefault="001513F3" w:rsidP="001513F3">
      <w:pPr>
        <w:spacing w:line="360" w:lineRule="auto"/>
        <w:rPr>
          <w:color w:val="444444"/>
        </w:rPr>
      </w:pPr>
    </w:p>
    <w:p w14:paraId="09941E4A" w14:textId="77777777" w:rsidR="00AA50DD" w:rsidRDefault="00AA50DD" w:rsidP="00A100B8">
      <w:pPr>
        <w:pStyle w:val="ListParagraph"/>
        <w:numPr>
          <w:ilvl w:val="0"/>
          <w:numId w:val="2"/>
        </w:numPr>
        <w:spacing w:line="360" w:lineRule="auto"/>
        <w:rPr>
          <w:color w:val="444444"/>
        </w:rPr>
      </w:pPr>
      <w:r>
        <w:rPr>
          <w:color w:val="444444"/>
        </w:rPr>
        <w:t>Notaðu jQuery til að finna öll &lt;h1&gt; tög sem eru börn hjá &lt;div&gt; tagi og breyttu litnum á textanum í grænan.</w:t>
      </w:r>
    </w:p>
    <w:p w14:paraId="125AB010" w14:textId="77777777" w:rsidR="00AA50DD" w:rsidRDefault="00AA50DD" w:rsidP="00A100B8">
      <w:pPr>
        <w:pStyle w:val="ListParagraph"/>
        <w:numPr>
          <w:ilvl w:val="0"/>
          <w:numId w:val="2"/>
        </w:numPr>
        <w:spacing w:line="360" w:lineRule="auto"/>
        <w:rPr>
          <w:color w:val="444444"/>
        </w:rPr>
      </w:pPr>
      <w:r>
        <w:rPr>
          <w:color w:val="444444"/>
        </w:rPr>
        <w:t>Notaðu jQuery til að breyta bakgrunninum á &lt;body&gt; taginu í rauðan.</w:t>
      </w:r>
    </w:p>
    <w:p w14:paraId="3C210B9D" w14:textId="77777777" w:rsidR="000F01A3" w:rsidRDefault="000F01A3" w:rsidP="00A100B8">
      <w:pPr>
        <w:pStyle w:val="ListParagraph"/>
        <w:numPr>
          <w:ilvl w:val="0"/>
          <w:numId w:val="2"/>
        </w:numPr>
        <w:spacing w:line="360" w:lineRule="auto"/>
        <w:rPr>
          <w:color w:val="444444"/>
        </w:rPr>
      </w:pPr>
      <w:r>
        <w:rPr>
          <w:color w:val="444444"/>
        </w:rPr>
        <w:t>Notaðu jQuery til að fela öll &lt;input&gt; tög sem eru inní &lt;form&gt; tagi.</w:t>
      </w:r>
    </w:p>
    <w:p w14:paraId="5AC7498B" w14:textId="77777777" w:rsidR="000F01A3" w:rsidRDefault="000257F2" w:rsidP="000257F2">
      <w:pPr>
        <w:pStyle w:val="ListParagraph"/>
        <w:numPr>
          <w:ilvl w:val="0"/>
          <w:numId w:val="2"/>
        </w:numPr>
        <w:spacing w:line="360" w:lineRule="auto"/>
        <w:rPr>
          <w:color w:val="444444"/>
        </w:rPr>
      </w:pPr>
      <w:r>
        <w:rPr>
          <w:color w:val="444444"/>
        </w:rPr>
        <w:t>Notaðu jQuery til að setja inn eftirfarandi html kóða í body tagið</w:t>
      </w:r>
    </w:p>
    <w:p w14:paraId="2A5D4C96" w14:textId="77777777" w:rsidR="000257F2" w:rsidRPr="000257F2" w:rsidRDefault="000257F2" w:rsidP="000257F2">
      <w:pPr>
        <w:spacing w:line="360" w:lineRule="auto"/>
        <w:ind w:left="720"/>
        <w:rPr>
          <w:color w:val="444444"/>
        </w:rPr>
      </w:pPr>
      <w:r>
        <w:rPr>
          <w:color w:val="444444"/>
        </w:rPr>
        <w:t>&lt;div&gt;&lt;p&gt;jQuery texti&lt;/p&gt;&lt;/div&gt;</w:t>
      </w:r>
    </w:p>
    <w:p w14:paraId="0DC3BE8E" w14:textId="77777777" w:rsidR="00E81ECE" w:rsidRDefault="006D0575" w:rsidP="00A100B8">
      <w:pPr>
        <w:pStyle w:val="ListParagraph"/>
        <w:numPr>
          <w:ilvl w:val="0"/>
          <w:numId w:val="2"/>
        </w:numPr>
        <w:spacing w:line="360" w:lineRule="auto"/>
        <w:rPr>
          <w:color w:val="444444"/>
        </w:rPr>
      </w:pPr>
      <w:r>
        <w:rPr>
          <w:color w:val="444444"/>
        </w:rPr>
        <w:t>Notaðu jQuery til að setja rauðan border utan um HTML tögin hérna fyrir neðan (afrifaðu þau í &lt;body&gt; tagið í skjali hjá þér)</w:t>
      </w:r>
    </w:p>
    <w:p w14:paraId="2972009D" w14:textId="77777777" w:rsidR="006D0575" w:rsidRPr="006D0575" w:rsidRDefault="006D0575" w:rsidP="006D0575">
      <w:pPr>
        <w:spacing w:line="360" w:lineRule="auto"/>
        <w:ind w:left="720"/>
        <w:rPr>
          <w:color w:val="444444"/>
        </w:rPr>
      </w:pPr>
      <w:r w:rsidRPr="006D0575">
        <w:rPr>
          <w:color w:val="444444"/>
        </w:rPr>
        <w:t>&lt;textarea&gt;</w:t>
      </w:r>
      <w:r>
        <w:rPr>
          <w:color w:val="444444"/>
        </w:rPr>
        <w:t>textAREA</w:t>
      </w:r>
      <w:r w:rsidRPr="006D0575">
        <w:rPr>
          <w:color w:val="444444"/>
        </w:rPr>
        <w:t>&lt;/textarea&gt;</w:t>
      </w:r>
    </w:p>
    <w:p w14:paraId="158E5543" w14:textId="77777777" w:rsidR="006D0575" w:rsidRDefault="006D0575" w:rsidP="006D0575">
      <w:pPr>
        <w:spacing w:line="360" w:lineRule="auto"/>
        <w:ind w:left="720"/>
        <w:rPr>
          <w:color w:val="444444"/>
        </w:rPr>
      </w:pPr>
      <w:r>
        <w:rPr>
          <w:color w:val="444444"/>
        </w:rPr>
        <w:t>&lt;h3</w:t>
      </w:r>
      <w:r w:rsidRPr="006D0575">
        <w:rPr>
          <w:color w:val="444444"/>
        </w:rPr>
        <w:t>&gt;</w:t>
      </w:r>
      <w:r>
        <w:rPr>
          <w:color w:val="444444"/>
        </w:rPr>
        <w:t>jQuery&lt;/h3</w:t>
      </w:r>
      <w:r w:rsidRPr="006D0575">
        <w:rPr>
          <w:color w:val="444444"/>
        </w:rPr>
        <w:t>&gt;</w:t>
      </w:r>
    </w:p>
    <w:p w14:paraId="42A1DFB2" w14:textId="6988CF3E" w:rsidR="006D0575" w:rsidRPr="005B210C" w:rsidRDefault="006D0575" w:rsidP="005B210C">
      <w:pPr>
        <w:spacing w:line="360" w:lineRule="auto"/>
        <w:ind w:left="720"/>
        <w:rPr>
          <w:color w:val="444444"/>
        </w:rPr>
      </w:pPr>
      <w:r>
        <w:rPr>
          <w:color w:val="444444"/>
        </w:rPr>
        <w:t>&lt;p&gt;Border red&lt;/p&gt;</w:t>
      </w:r>
    </w:p>
    <w:p w14:paraId="570F908C" w14:textId="77777777" w:rsidR="00BD2CD6" w:rsidRDefault="00AA50DD" w:rsidP="006D0575">
      <w:pPr>
        <w:pStyle w:val="ListParagraph"/>
        <w:numPr>
          <w:ilvl w:val="0"/>
          <w:numId w:val="2"/>
        </w:numPr>
        <w:spacing w:line="360" w:lineRule="auto"/>
        <w:rPr>
          <w:color w:val="444444"/>
        </w:rPr>
      </w:pPr>
      <w:r>
        <w:rPr>
          <w:color w:val="444444"/>
        </w:rPr>
        <w:t>Notaðu jQuery til að finna öll &lt;textarea&gt; og skiptu þeim út fyrir &lt;input&gt; tag.</w:t>
      </w:r>
    </w:p>
    <w:p w14:paraId="0B291F62" w14:textId="77777777" w:rsidR="00AA50DD" w:rsidRPr="000257F2" w:rsidRDefault="00AA50DD" w:rsidP="000257F2">
      <w:pPr>
        <w:pStyle w:val="ListParagraph"/>
        <w:numPr>
          <w:ilvl w:val="0"/>
          <w:numId w:val="2"/>
        </w:numPr>
        <w:spacing w:line="360" w:lineRule="auto"/>
        <w:rPr>
          <w:color w:val="444444"/>
        </w:rPr>
      </w:pPr>
      <w:r>
        <w:rPr>
          <w:color w:val="444444"/>
        </w:rPr>
        <w:t>Notaðu jQuery til að finna fyrsta &lt;h1&gt; og breyttu textanum í því í "Fyrsta heading 1 tagið".</w:t>
      </w:r>
    </w:p>
    <w:sectPr w:rsidR="00AA50DD" w:rsidRPr="000257F2" w:rsidSect="007D5BE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ource Sans Pro">
    <w:panose1 w:val="020B0503030403020204"/>
    <w:charset w:val="00"/>
    <w:family w:val="auto"/>
    <w:pitch w:val="variable"/>
    <w:sig w:usb0="20000007" w:usb1="00000001" w:usb2="000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3934A8"/>
    <w:multiLevelType w:val="multilevel"/>
    <w:tmpl w:val="D6AAEEBA"/>
    <w:numStyleLink w:val="Style1"/>
  </w:abstractNum>
  <w:abstractNum w:abstractNumId="1">
    <w:nsid w:val="6FDC29D7"/>
    <w:multiLevelType w:val="multilevel"/>
    <w:tmpl w:val="D6AAEEBA"/>
    <w:styleLink w:val="Style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666666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666666"/>
        <w:sz w:val="24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666666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  <w:color w:val="666666"/>
          <w:sz w:val="24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activeWritingStyle w:appName="MSWord" w:lang="en-US" w:vendorID="64" w:dllVersion="131078" w:nlCheck="1" w:checkStyle="0"/>
  <w:proofState w:grammar="clean"/>
  <w:attachedTemplate r:id="rId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0B8"/>
    <w:rsid w:val="000257F2"/>
    <w:rsid w:val="000F01A3"/>
    <w:rsid w:val="001513F3"/>
    <w:rsid w:val="001E27D3"/>
    <w:rsid w:val="00280827"/>
    <w:rsid w:val="005B210C"/>
    <w:rsid w:val="00646F03"/>
    <w:rsid w:val="006D0575"/>
    <w:rsid w:val="007D5BEF"/>
    <w:rsid w:val="00A07E55"/>
    <w:rsid w:val="00A100B8"/>
    <w:rsid w:val="00A62EB3"/>
    <w:rsid w:val="00AA50DD"/>
    <w:rsid w:val="00B104E5"/>
    <w:rsid w:val="00BD2CD6"/>
    <w:rsid w:val="00C53FBF"/>
    <w:rsid w:val="00CB6DD3"/>
    <w:rsid w:val="00E1680C"/>
    <w:rsid w:val="00E23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53AF7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46F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F03"/>
    <w:pPr>
      <w:ind w:left="720"/>
      <w:contextualSpacing/>
    </w:pPr>
  </w:style>
  <w:style w:type="numbering" w:customStyle="1" w:styleId="Style1">
    <w:name w:val="Style1"/>
    <w:uiPriority w:val="99"/>
    <w:rsid w:val="00646F03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gisliragnarsson/Library/Group%20Containers/UBF8T346G9.Office/User%20Content.localized/Templates.localized/FS%20Project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3AC701A-98A8-5240-9905-F5B8E15292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FS Projects.dotx</Template>
  <TotalTime>2</TotalTime>
  <Pages>1</Pages>
  <Words>164</Words>
  <Characters>940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Gísli Freyr Ragnarsson</dc:creator>
  <cp:keywords/>
  <dc:description/>
  <cp:lastModifiedBy>Gísli Freyr Ragnarsson</cp:lastModifiedBy>
  <cp:revision>3</cp:revision>
  <dcterms:created xsi:type="dcterms:W3CDTF">2017-08-21T12:54:00Z</dcterms:created>
  <dcterms:modified xsi:type="dcterms:W3CDTF">2017-08-21T12:55:00Z</dcterms:modified>
</cp:coreProperties>
</file>